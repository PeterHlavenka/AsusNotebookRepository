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DE944" w14:textId="77777777" w:rsidR="00634653" w:rsidRPr="00FA2A16" w:rsidRDefault="00FA2A16" w:rsidP="00FA2A16">
      <w:r w:rsidRPr="00FA2A16">
        <w:t>Nastaveni timeout u na serveru ( padani ve zmenovadle na velkem mnozstvi dat)</w:t>
      </w:r>
    </w:p>
    <w:p w14:paraId="006A9A31" w14:textId="77777777" w:rsidR="00FA2A16" w:rsidRDefault="00FA2A16" w:rsidP="00FA2A16">
      <w:bookmarkStart w:id="0" w:name="_GoBack"/>
      <w:bookmarkEnd w:id="0"/>
    </w:p>
    <w:p w14:paraId="14A9FE07" w14:textId="77777777" w:rsidR="00FA2A16" w:rsidRDefault="00FA2A16" w:rsidP="00FA2A16">
      <w:r>
        <w:t>model.Command.CommandTimeout = 120;</w:t>
      </w:r>
    </w:p>
    <w:p w14:paraId="58831D2C" w14:textId="77777777" w:rsidR="00FA2A16" w:rsidRDefault="00FA2A16" w:rsidP="00FA2A16"/>
    <w:sectPr w:rsidR="00FA2A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16"/>
    <w:rsid w:val="0051254C"/>
    <w:rsid w:val="007C49C5"/>
    <w:rsid w:val="00B234B8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CAA"/>
  <w15:chartTrackingRefBased/>
  <w15:docId w15:val="{4CD82839-53EE-4BCD-AB5A-83B79D99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A2A16"/>
    <w:rPr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A2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lavenka\AppData\Roaming\Microsoft\&#352;ablony\Sablony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Sablony.dotm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Hlavenka</dc:creator>
  <cp:keywords/>
  <dc:description/>
  <cp:lastModifiedBy>Peter Hlavenka</cp:lastModifiedBy>
  <cp:revision>1</cp:revision>
  <dcterms:created xsi:type="dcterms:W3CDTF">2018-03-08T12:54:00Z</dcterms:created>
  <dcterms:modified xsi:type="dcterms:W3CDTF">2018-03-08T12:56:00Z</dcterms:modified>
</cp:coreProperties>
</file>