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BAA947" w14:textId="77777777" w:rsidR="00634653" w:rsidRDefault="00670A14">
      <w:sdt>
        <w:sdtPr>
          <w:id w:val="718471163"/>
          <w:placeholder>
            <w:docPart w:val="DefaultPlaceholder_-1854013438"/>
          </w:placeholder>
          <w:date w:fullDate="2018-03-05T00:00:00Z">
            <w:dateFormat w:val="d. MMMM yyyy"/>
            <w:lid w:val="cs-CZ"/>
            <w:storeMappedDataAs w:val="dateTime"/>
            <w:calendar w:val="gregorian"/>
          </w:date>
        </w:sdtPr>
        <w:sdtContent>
          <w:r>
            <w:rPr>
              <w:lang w:val="cs-CZ"/>
            </w:rPr>
            <w:t>5. března 2018</w:t>
          </w:r>
        </w:sdtContent>
      </w:sdt>
      <w:r>
        <w:t>d;kgkd;k</w:t>
      </w:r>
    </w:p>
    <w:p w14:paraId="01FCEDBA" w14:textId="77777777" w:rsidR="00670A14" w:rsidRDefault="00670A14"/>
    <w:sdt>
      <w:sdtPr>
        <w:id w:val="-1586838881"/>
        <w:placeholder>
          <w:docPart w:val="DefaultPlaceholder_-1854013438"/>
        </w:placeholder>
        <w:date w:fullDate="2018-03-07T00:00:00Z">
          <w:dateFormat w:val="d. MMMM yyyy"/>
          <w:lid w:val="cs-CZ"/>
          <w:storeMappedDataAs w:val="dateTime"/>
          <w:calendar w:val="gregorian"/>
        </w:date>
      </w:sdtPr>
      <w:sdtContent>
        <w:p w14:paraId="5F389F62" w14:textId="77777777" w:rsidR="00670A14" w:rsidRDefault="00670A14">
          <w:r>
            <w:rPr>
              <w:lang w:val="cs-CZ"/>
            </w:rPr>
            <w:t>7. března 2018</w:t>
          </w:r>
        </w:p>
      </w:sdtContent>
    </w:sdt>
    <w:p w14:paraId="1A474FE4" w14:textId="77777777" w:rsidR="00670A14" w:rsidRDefault="00670A14"/>
    <w:p w14:paraId="3CD0ADC7" w14:textId="77777777" w:rsidR="00670A14" w:rsidRDefault="00670A14">
      <w:bookmarkStart w:id="0" w:name="_GoBack"/>
      <w:bookmarkEnd w:id="0"/>
    </w:p>
    <w:sdt>
      <w:sdtPr>
        <w:id w:val="-1602711573"/>
        <w:placeholder>
          <w:docPart w:val="DefaultPlaceholder_-1854013438"/>
        </w:placeholder>
        <w:date w:fullDate="2018-03-07T00:00:00Z">
          <w:dateFormat w:val="d. MMMM yyyy"/>
          <w:lid w:val="cs-CZ"/>
          <w:storeMappedDataAs w:val="dateTime"/>
          <w:calendar w:val="gregorian"/>
        </w:date>
      </w:sdtPr>
      <w:sdtContent>
        <w:p w14:paraId="2CA77DDE" w14:textId="77777777" w:rsidR="00670A14" w:rsidRDefault="002820D3" w:rsidP="00670A14">
          <w:pPr>
            <w:ind w:left="720" w:hanging="720"/>
          </w:pPr>
          <w:r>
            <w:rPr>
              <w:lang w:val="cs-CZ"/>
            </w:rPr>
            <w:t>7. března 2018</w:t>
          </w:r>
        </w:p>
      </w:sdtContent>
    </w:sdt>
    <w:sectPr w:rsidR="00670A1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A14"/>
    <w:rsid w:val="002820D3"/>
    <w:rsid w:val="0051254C"/>
    <w:rsid w:val="00670A14"/>
    <w:rsid w:val="007C49C5"/>
    <w:rsid w:val="00894DAD"/>
    <w:rsid w:val="00B2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3D38E"/>
  <w15:chartTrackingRefBased/>
  <w15:docId w15:val="{3E663A15-E1CB-4B3E-81AD-2B1994F22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670A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lavenka\AppData\Roaming\Microsoft\&#352;ablony\Sablony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07BDB4C-EC96-4929-A45A-0C1A0C2252C9}"/>
      </w:docPartPr>
      <w:docPartBody>
        <w:p w:rsidR="00000000" w:rsidRDefault="000E0457">
          <w:r w:rsidRPr="00B74A12">
            <w:rPr>
              <w:rStyle w:val="Zstupntext"/>
            </w:rPr>
            <w:t>Klikněte nebo klepněte sem a zadejte datum.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457"/>
    <w:rsid w:val="000E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0E045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Sablony.dotm</Template>
  <TotalTime>2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Hlavenka</dc:creator>
  <cp:keywords/>
  <dc:description/>
  <cp:lastModifiedBy>Peter Hlavenka</cp:lastModifiedBy>
  <cp:revision>1</cp:revision>
  <dcterms:created xsi:type="dcterms:W3CDTF">2018-03-05T16:01:00Z</dcterms:created>
  <dcterms:modified xsi:type="dcterms:W3CDTF">2018-03-07T09:19:00Z</dcterms:modified>
</cp:coreProperties>
</file>